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72" w:rsidRPr="00AC4A2A" w:rsidRDefault="00AC4A2A" w:rsidP="00AC4A2A">
      <w:pPr>
        <w:jc w:val="center"/>
        <w:rPr>
          <w:b/>
        </w:rPr>
      </w:pPr>
      <w:r w:rsidRPr="00AC4A2A">
        <w:rPr>
          <w:b/>
        </w:rPr>
        <w:t>Lab 7</w:t>
      </w:r>
    </w:p>
    <w:p w:rsidR="00AC4A2A" w:rsidRPr="00AC4A2A" w:rsidRDefault="00AC4A2A" w:rsidP="00AC4A2A">
      <w:pPr>
        <w:jc w:val="center"/>
        <w:rPr>
          <w:b/>
        </w:rPr>
      </w:pPr>
      <w:r w:rsidRPr="00AC4A2A">
        <w:rPr>
          <w:b/>
        </w:rPr>
        <w:t>Ee330</w:t>
      </w:r>
    </w:p>
    <w:p w:rsidR="00AC4A2A" w:rsidRDefault="00AC4A2A" w:rsidP="00AC4A2A">
      <w:pPr>
        <w:rPr>
          <w:b/>
        </w:rPr>
      </w:pPr>
      <w:r w:rsidRPr="00AC4A2A">
        <w:rPr>
          <w:b/>
        </w:rPr>
        <w:t>Introduction</w:t>
      </w:r>
    </w:p>
    <w:p w:rsidR="00AC4A2A" w:rsidRDefault="00647F30" w:rsidP="00AC4A2A">
      <w:r>
        <w:t>In this lab, we are going to use most transistor to develop methods for measuring key parameters of the transistor, and to investigate some basic applications of the device.</w:t>
      </w:r>
    </w:p>
    <w:p w:rsidR="00184E08" w:rsidRDefault="00184E08" w:rsidP="00184E08">
      <w:pPr>
        <w:rPr>
          <w:b/>
        </w:rPr>
      </w:pPr>
      <w:r w:rsidRPr="00184E08">
        <w:rPr>
          <w:b/>
        </w:rPr>
        <w:t>Part 1. Set up Signal Express</w:t>
      </w:r>
    </w:p>
    <w:p w:rsidR="00184E08" w:rsidRDefault="00184E08" w:rsidP="00184E08">
      <w:r w:rsidRPr="00184E08">
        <w:t xml:space="preserve">In this part we are going to </w:t>
      </w:r>
      <w:r>
        <w:t>use signal express to do most of our testing.</w:t>
      </w:r>
    </w:p>
    <w:p w:rsidR="003456FD" w:rsidRDefault="003456FD" w:rsidP="00184E08">
      <w:r>
        <w:rPr>
          <w:noProof/>
        </w:rPr>
        <w:lastRenderedPageBreak/>
        <w:drawing>
          <wp:inline distT="0" distB="0" distL="0" distR="0" wp14:anchorId="35E09793" wp14:editId="3DA1CF0B">
            <wp:extent cx="5943600" cy="729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FD" w:rsidRDefault="003456FD" w:rsidP="00184E08"/>
    <w:p w:rsidR="003456FD" w:rsidRDefault="003456FD" w:rsidP="00184E08">
      <w:r>
        <w:rPr>
          <w:noProof/>
        </w:rPr>
        <w:lastRenderedPageBreak/>
        <w:drawing>
          <wp:inline distT="0" distB="0" distL="0" distR="0" wp14:anchorId="5E589A55" wp14:editId="60AAD2F4">
            <wp:extent cx="5943600" cy="7370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FD" w:rsidRDefault="003456FD" w:rsidP="00184E08">
      <w:r>
        <w:rPr>
          <w:noProof/>
        </w:rPr>
        <w:lastRenderedPageBreak/>
        <w:drawing>
          <wp:inline distT="0" distB="0" distL="0" distR="0" wp14:anchorId="6FC25A09" wp14:editId="6D6EBC9D">
            <wp:extent cx="5943600" cy="779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78" w:rsidRDefault="00CC3078" w:rsidP="00184E08">
      <w:pPr>
        <w:rPr>
          <w:b/>
        </w:rPr>
      </w:pPr>
    </w:p>
    <w:p w:rsidR="00CC3078" w:rsidRDefault="00CC3078" w:rsidP="00184E08">
      <w:pPr>
        <w:rPr>
          <w:b/>
        </w:rPr>
      </w:pPr>
    </w:p>
    <w:p w:rsidR="00CC3078" w:rsidRDefault="00CC3078" w:rsidP="00184E08">
      <w:pPr>
        <w:rPr>
          <w:b/>
        </w:rPr>
      </w:pPr>
      <w:r w:rsidRPr="00CC3078">
        <w:rPr>
          <w:b/>
        </w:rPr>
        <w:t>Part 2</w:t>
      </w:r>
    </w:p>
    <w:p w:rsidR="00CC3078" w:rsidRDefault="00CC3078" w:rsidP="00184E08">
      <w:pPr>
        <w:rPr>
          <w:b/>
        </w:rPr>
      </w:pPr>
      <w:r>
        <w:rPr>
          <w:noProof/>
        </w:rPr>
        <w:drawing>
          <wp:inline distT="0" distB="0" distL="0" distR="0" wp14:anchorId="2412FC7F" wp14:editId="3504C8E0">
            <wp:extent cx="5943600" cy="161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78" w:rsidRDefault="00CC3078" w:rsidP="00184E08">
      <w:pPr>
        <w:rPr>
          <w:b/>
        </w:rPr>
      </w:pPr>
    </w:p>
    <w:p w:rsidR="00CC3078" w:rsidRDefault="00CC3078" w:rsidP="00184E08">
      <w:pPr>
        <w:rPr>
          <w:b/>
        </w:rPr>
      </w:pPr>
      <w:r>
        <w:rPr>
          <w:noProof/>
        </w:rPr>
        <w:drawing>
          <wp:inline distT="0" distB="0" distL="0" distR="0" wp14:anchorId="20182985" wp14:editId="5FB2C4B1">
            <wp:extent cx="46005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b/>
        </w:rPr>
      </w:pPr>
    </w:p>
    <w:p w:rsidR="00191343" w:rsidRDefault="00191343" w:rsidP="00184E08">
      <w:pPr>
        <w:rPr>
          <w:noProof/>
        </w:rPr>
      </w:pPr>
      <w:r>
        <w:rPr>
          <w:noProof/>
        </w:rPr>
        <w:lastRenderedPageBreak/>
        <w:t>Solving for UCox</w:t>
      </w:r>
    </w:p>
    <w:p w:rsidR="00191343" w:rsidRDefault="00191343" w:rsidP="00184E08">
      <w:pPr>
        <w:rPr>
          <w:noProof/>
        </w:rPr>
      </w:pPr>
      <w:r>
        <w:rPr>
          <w:noProof/>
        </w:rPr>
        <w:t xml:space="preserve">Slope=  </w:t>
      </w:r>
      <w:r>
        <w:rPr>
          <w:noProof/>
        </w:rPr>
        <w:drawing>
          <wp:inline distT="0" distB="0" distL="0" distR="0" wp14:anchorId="01CCC1A3" wp14:editId="37DC308A">
            <wp:extent cx="7810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43" w:rsidRDefault="00191343" w:rsidP="00184E08">
      <w:pPr>
        <w:rPr>
          <w:noProof/>
        </w:rPr>
      </w:pPr>
    </w:p>
    <w:p w:rsidR="00191343" w:rsidRDefault="00191343" w:rsidP="00184E08">
      <w:pPr>
        <w:rPr>
          <w:noProof/>
        </w:rPr>
      </w:pPr>
      <w:r>
        <w:rPr>
          <w:noProof/>
        </w:rPr>
        <w:drawing>
          <wp:inline distT="0" distB="0" distL="0" distR="0" wp14:anchorId="537017AD" wp14:editId="0E492B81">
            <wp:extent cx="280035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43" w:rsidRDefault="00191343" w:rsidP="00184E08">
      <w:pPr>
        <w:rPr>
          <w:noProof/>
        </w:rPr>
      </w:pPr>
    </w:p>
    <w:p w:rsidR="00191343" w:rsidRDefault="00191343" w:rsidP="00184E08">
      <w:pPr>
        <w:rPr>
          <w:noProof/>
        </w:rPr>
      </w:pPr>
    </w:p>
    <w:p w:rsidR="00191343" w:rsidRDefault="00191343" w:rsidP="00184E08">
      <w:pPr>
        <w:rPr>
          <w:noProof/>
        </w:rPr>
      </w:pPr>
      <w:r>
        <w:rPr>
          <w:noProof/>
        </w:rPr>
        <w:drawing>
          <wp:inline distT="0" distB="0" distL="0" distR="0" wp14:anchorId="61783985" wp14:editId="263BE126">
            <wp:extent cx="45910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43" w:rsidRDefault="00191343" w:rsidP="00184E08">
      <w:pPr>
        <w:rPr>
          <w:noProof/>
        </w:rPr>
      </w:pPr>
      <w:r>
        <w:rPr>
          <w:noProof/>
        </w:rPr>
        <w:t xml:space="preserve">Slope= 0.0206 </w:t>
      </w:r>
    </w:p>
    <w:p w:rsidR="00191343" w:rsidRDefault="00191343" w:rsidP="00184E08">
      <w:pPr>
        <w:rPr>
          <w:noProof/>
        </w:rPr>
      </w:pPr>
      <w:r>
        <w:rPr>
          <w:noProof/>
        </w:rPr>
        <w:t>Now we can easily solve for UCox</w:t>
      </w:r>
      <w:bookmarkStart w:id="0" w:name="_GoBack"/>
      <w:bookmarkEnd w:id="0"/>
    </w:p>
    <w:p w:rsidR="00191343" w:rsidRPr="00CC3078" w:rsidRDefault="00191343" w:rsidP="00184E08">
      <w:pPr>
        <w:rPr>
          <w:b/>
        </w:rPr>
      </w:pPr>
    </w:p>
    <w:sectPr w:rsidR="00191343" w:rsidRPr="00CC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2A"/>
    <w:rsid w:val="00184E08"/>
    <w:rsid w:val="00191343"/>
    <w:rsid w:val="003456FD"/>
    <w:rsid w:val="00647F30"/>
    <w:rsid w:val="00990F72"/>
    <w:rsid w:val="00AC4A2A"/>
    <w:rsid w:val="00C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E619"/>
  <w15:chartTrackingRefBased/>
  <w15:docId w15:val="{8F3F2491-71D1-4497-9C65-6EAB8AF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C56F84EF.dotm</Template>
  <TotalTime>75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2018-10-05T13:38:00Z</dcterms:created>
  <dcterms:modified xsi:type="dcterms:W3CDTF">2018-10-05T15:08:00Z</dcterms:modified>
</cp:coreProperties>
</file>