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A8" w:rsidRDefault="00FC6920">
      <w:proofErr w:type="spellStart"/>
      <w:r>
        <w:t>Olouwole</w:t>
      </w:r>
      <w:proofErr w:type="spellEnd"/>
      <w:r>
        <w:t xml:space="preserve"> </w:t>
      </w:r>
      <w:proofErr w:type="spellStart"/>
      <w:r>
        <w:t>eteka</w:t>
      </w:r>
      <w:bookmarkStart w:id="0" w:name="_GoBack"/>
      <w:bookmarkEnd w:id="0"/>
      <w:proofErr w:type="spellEnd"/>
    </w:p>
    <w:p w:rsidR="00FC6920" w:rsidRDefault="00FC6920">
      <w:r>
        <w:t>EE 330 lab report</w:t>
      </w:r>
    </w:p>
    <w:p w:rsidR="00FC6920" w:rsidRDefault="00FC6920"/>
    <w:p w:rsidR="00FC6920" w:rsidRDefault="00FC6920"/>
    <w:p w:rsidR="00FC6920" w:rsidRDefault="00FC6920">
      <w:r>
        <w:t xml:space="preserve">Introduction </w:t>
      </w:r>
    </w:p>
    <w:p w:rsidR="00FC6920" w:rsidRDefault="00FC6920">
      <w:r>
        <w:t xml:space="preserve">In this lab, I will be creating the layout of a 3-input NAND gate and implement a Boolean function. we will be testing our function by creating a test bench for it observe the result. I </w:t>
      </w:r>
      <w:r w:rsidR="00A44DC1">
        <w:t>lastly</w:t>
      </w:r>
      <w:r>
        <w:t xml:space="preserve"> we will make the layout for it.</w:t>
      </w:r>
    </w:p>
    <w:p w:rsidR="00FC6920" w:rsidRDefault="00FC6920"/>
    <w:p w:rsidR="00FC6920" w:rsidRDefault="00FC6920"/>
    <w:p w:rsidR="00FC6920" w:rsidRDefault="00FC6920">
      <w:r>
        <w:t xml:space="preserve">Conclusion </w:t>
      </w:r>
    </w:p>
    <w:p w:rsidR="00FC6920" w:rsidRDefault="00FC6920"/>
    <w:sectPr w:rsidR="00FC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F7"/>
    <w:rsid w:val="004B4204"/>
    <w:rsid w:val="00535DF7"/>
    <w:rsid w:val="00724FA8"/>
    <w:rsid w:val="00A44DC1"/>
    <w:rsid w:val="00F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21B5"/>
  <w15:chartTrackingRefBased/>
  <w15:docId w15:val="{E5507D68-0447-4011-A0B2-E6B4FBB8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C8F0288B.dotm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2018-09-16T18:10:00Z</dcterms:created>
  <dcterms:modified xsi:type="dcterms:W3CDTF">2018-09-16T18:31:00Z</dcterms:modified>
</cp:coreProperties>
</file>